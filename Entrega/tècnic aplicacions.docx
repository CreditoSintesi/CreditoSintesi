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9B" w:rsidRPr="007B559B" w:rsidRDefault="00AE42F6" w:rsidP="007B559B">
      <w:pPr>
        <w:pStyle w:val="Ttulo5"/>
        <w:rPr>
          <w:rFonts w:ascii="Arial" w:hAnsi="Arial" w:cs="Arial"/>
          <w:lang w:val="es-ES_tradnl"/>
        </w:rPr>
      </w:pPr>
      <w:bookmarkStart w:id="0" w:name="_GoBack"/>
      <w:bookmarkEnd w:id="0"/>
      <w:r w:rsidRPr="00543B9B">
        <w:rPr>
          <w:rFonts w:ascii="Arial" w:hAnsi="Arial" w:cs="Arial"/>
          <w:lang w:val="es-ES_tradnl"/>
        </w:rPr>
        <w:t>Índex</w:t>
      </w:r>
    </w:p>
    <w:p w:rsidR="00AE42F6" w:rsidRPr="00543B9B" w:rsidRDefault="00AE42F6" w:rsidP="00A55CAA">
      <w:pPr>
        <w:pStyle w:val="Ttulo8"/>
        <w:ind w:firstLine="708"/>
        <w:rPr>
          <w:rFonts w:ascii="Arial" w:hAnsi="Arial" w:cs="Arial"/>
          <w:lang w:val="es-ES_tradnl"/>
        </w:rPr>
      </w:pPr>
      <w:r w:rsidRPr="00543B9B">
        <w:rPr>
          <w:rFonts w:ascii="Arial" w:hAnsi="Arial" w:cs="Arial"/>
          <w:lang w:val="es-ES_tradnl"/>
        </w:rPr>
        <w:t>Índex d’imatges i de taules</w:t>
      </w:r>
    </w:p>
    <w:p w:rsidR="00AE42F6" w:rsidRPr="00543B9B" w:rsidRDefault="00AE42F6" w:rsidP="00AE42F6">
      <w:pPr>
        <w:pStyle w:val="Ttulo5"/>
        <w:rPr>
          <w:rFonts w:ascii="Arial" w:hAnsi="Arial" w:cs="Arial"/>
          <w:lang w:val="es-ES_tradnl"/>
        </w:rPr>
      </w:pPr>
      <w:r w:rsidRPr="00543B9B">
        <w:rPr>
          <w:rFonts w:ascii="Arial" w:hAnsi="Arial" w:cs="Arial"/>
          <w:lang w:val="es-ES_tradnl"/>
        </w:rPr>
        <w:t>Introducció</w:t>
      </w:r>
    </w:p>
    <w:p w:rsidR="00AE42F6" w:rsidRPr="00543B9B" w:rsidRDefault="00AE42F6" w:rsidP="00AE42F6">
      <w:pPr>
        <w:ind w:left="705"/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>Explicació de l'objectiu del projecte, motiu de per què es fa el projecte, breu explicació de com ha anat el projecte. (2 fulls).</w:t>
      </w:r>
    </w:p>
    <w:p w:rsidR="00AE42F6" w:rsidRPr="00543B9B" w:rsidRDefault="00AE42F6" w:rsidP="00AE42F6">
      <w:pPr>
        <w:pStyle w:val="Ttulo5"/>
        <w:rPr>
          <w:rFonts w:ascii="Arial" w:hAnsi="Arial" w:cs="Arial"/>
          <w:lang w:val="es-ES_tradnl"/>
        </w:rPr>
      </w:pPr>
      <w:r w:rsidRPr="003B17C9">
        <w:rPr>
          <w:rFonts w:ascii="Arial" w:hAnsi="Arial" w:cs="Arial"/>
          <w:highlight w:val="red"/>
          <w:lang w:val="es-ES_tradnl"/>
        </w:rPr>
        <w:t>Estudi de Viabilitat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Objecte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  <w:t>Restriccions que afecten al sistema</w:t>
      </w:r>
    </w:p>
    <w:p w:rsidR="00AE42F6" w:rsidRPr="00543B9B" w:rsidRDefault="00AE42F6" w:rsidP="00AE42F6">
      <w:pPr>
        <w:pStyle w:val="Sangradetextonormal"/>
        <w:rPr>
          <w:rFonts w:ascii="Arial" w:hAnsi="Arial" w:cs="Arial"/>
          <w:i/>
        </w:rPr>
      </w:pPr>
      <w:r w:rsidRPr="00543B9B">
        <w:rPr>
          <w:rFonts w:ascii="Arial" w:hAnsi="Arial" w:cs="Arial"/>
          <w:i/>
        </w:rPr>
        <w:t>(Poden ser lleis,  normatives o restriccions imposades pel usuari).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  <w:t>Identificació i perfil del client/usuari</w:t>
      </w:r>
    </w:p>
    <w:p w:rsidR="00AE42F6" w:rsidRPr="00543B9B" w:rsidRDefault="00AE42F6" w:rsidP="00AE42F6">
      <w:pPr>
        <w:rPr>
          <w:rFonts w:ascii="Arial" w:hAnsi="Arial" w:cs="Arial"/>
          <w:i/>
          <w:lang w:val="ca-ES"/>
        </w:rPr>
      </w:pPr>
      <w:r w:rsidRPr="00543B9B">
        <w:rPr>
          <w:rFonts w:ascii="Arial" w:hAnsi="Arial" w:cs="Arial"/>
          <w:i/>
          <w:lang w:val="ca-ES"/>
        </w:rPr>
        <w:tab/>
      </w:r>
      <w:r w:rsidRPr="00543B9B">
        <w:rPr>
          <w:rFonts w:ascii="Arial" w:hAnsi="Arial" w:cs="Arial"/>
          <w:i/>
          <w:lang w:val="ca-ES"/>
        </w:rPr>
        <w:tab/>
        <w:t>(Característiques de les persones que faran servir el producte.)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  <w:t>Aspectes més importants</w:t>
      </w:r>
    </w:p>
    <w:p w:rsidR="00AE42F6" w:rsidRPr="00543B9B" w:rsidRDefault="00AE42F6" w:rsidP="00543B9B">
      <w:pPr>
        <w:ind w:left="708" w:firstLine="708"/>
        <w:rPr>
          <w:rFonts w:ascii="Arial" w:hAnsi="Arial" w:cs="Arial"/>
          <w:i/>
          <w:lang w:val="ca-ES"/>
        </w:rPr>
      </w:pPr>
      <w:r w:rsidRPr="00543B9B">
        <w:rPr>
          <w:rFonts w:ascii="Arial" w:hAnsi="Arial" w:cs="Arial"/>
          <w:i/>
          <w:lang w:val="ca-ES"/>
        </w:rPr>
        <w:t>(Comentaris de les restriccions més importants que posa el client.)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  <w:t>Demandes existents</w:t>
      </w:r>
    </w:p>
    <w:p w:rsidR="00AE42F6" w:rsidRPr="00543B9B" w:rsidRDefault="00AE42F6" w:rsidP="00543B9B">
      <w:pPr>
        <w:pStyle w:val="Sangra2detindependiente"/>
        <w:ind w:left="1416"/>
      </w:pPr>
      <w:r w:rsidRPr="00543B9B">
        <w:t>(Productes o treballs existents en el mercat que realitzen part o tot el que se’ns demana.)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  <w:t>Fonts d'informació disponibles</w:t>
      </w:r>
    </w:p>
    <w:p w:rsidR="00AE42F6" w:rsidRPr="00543B9B" w:rsidRDefault="00AE42F6" w:rsidP="00543B9B">
      <w:pPr>
        <w:pStyle w:val="Sangra2detindependiente"/>
        <w:ind w:left="1416"/>
        <w:rPr>
          <w:i/>
          <w:color w:val="FF0000"/>
        </w:rPr>
      </w:pPr>
      <w:r w:rsidRPr="00543B9B">
        <w:t>(De que es disposa per poder realitzar el producte (persones, llibres, apunts, adreces web, etc.)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Descripció breu del nou sistema</w:t>
      </w:r>
    </w:p>
    <w:p w:rsidR="00AE42F6" w:rsidRPr="00543B9B" w:rsidRDefault="00AE42F6" w:rsidP="00AE42F6">
      <w:pPr>
        <w:rPr>
          <w:rFonts w:ascii="Arial" w:hAnsi="Arial" w:cs="Arial"/>
          <w:i/>
          <w:lang w:val="ca-ES"/>
        </w:rPr>
      </w:pPr>
      <w:r w:rsidRPr="00543B9B">
        <w:rPr>
          <w:rFonts w:ascii="Arial" w:hAnsi="Arial" w:cs="Arial"/>
          <w:i/>
          <w:lang w:val="ca-ES"/>
        </w:rPr>
        <w:tab/>
      </w:r>
      <w:r w:rsidRPr="00543B9B">
        <w:rPr>
          <w:rFonts w:ascii="Arial" w:hAnsi="Arial" w:cs="Arial"/>
          <w:i/>
          <w:lang w:val="ca-ES"/>
        </w:rPr>
        <w:tab/>
        <w:t>(Descripció dels processos del nou sistema)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Recursos</w:t>
      </w:r>
    </w:p>
    <w:p w:rsidR="00AE42F6" w:rsidRPr="00543B9B" w:rsidRDefault="00AE42F6" w:rsidP="00AE42F6">
      <w:pPr>
        <w:rPr>
          <w:rFonts w:ascii="Arial" w:hAnsi="Arial" w:cs="Arial"/>
          <w:i/>
          <w:lang w:val="ca-ES"/>
        </w:rPr>
      </w:pPr>
      <w:r w:rsidRPr="00543B9B">
        <w:rPr>
          <w:rFonts w:ascii="Arial" w:hAnsi="Arial" w:cs="Arial"/>
          <w:i/>
          <w:lang w:val="ca-ES"/>
        </w:rPr>
        <w:tab/>
      </w:r>
      <w:r w:rsidRPr="00543B9B">
        <w:rPr>
          <w:rFonts w:ascii="Arial" w:hAnsi="Arial" w:cs="Arial"/>
          <w:i/>
          <w:lang w:val="ca-ES"/>
        </w:rPr>
        <w:tab/>
        <w:t>(Anàlisis dels recursos de que es disposa (hardware, software, etc))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Anàlisis de costos i beneficis</w:t>
      </w:r>
    </w:p>
    <w:p w:rsidR="00AE42F6" w:rsidRPr="00543B9B" w:rsidRDefault="00AE42F6" w:rsidP="00543B9B">
      <w:pPr>
        <w:pStyle w:val="Sangra3detindependiente"/>
        <w:ind w:left="1416"/>
      </w:pPr>
      <w:r w:rsidRPr="00543B9B">
        <w:t>(Veure quins costos té la realització del projecte i tenint en compte que el volem vendre quins beneficis obtindrem)</w:t>
      </w:r>
    </w:p>
    <w:p w:rsidR="00AE42F6" w:rsidRPr="00543B9B" w:rsidRDefault="00AE42F6" w:rsidP="00AE42F6">
      <w:pPr>
        <w:pStyle w:val="Ttulo5"/>
        <w:rPr>
          <w:rFonts w:ascii="Arial" w:hAnsi="Arial" w:cs="Arial"/>
          <w:lang w:val="es-ES_tradnl"/>
        </w:rPr>
      </w:pPr>
      <w:r w:rsidRPr="00543B9B">
        <w:rPr>
          <w:rFonts w:ascii="Arial" w:hAnsi="Arial" w:cs="Arial"/>
          <w:lang w:val="es-ES_tradnl"/>
        </w:rPr>
        <w:t>Pla del projecte</w:t>
      </w:r>
    </w:p>
    <w:p w:rsidR="003B17C9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Organització del projecte:</w:t>
      </w:r>
    </w:p>
    <w:p w:rsidR="00AE42F6" w:rsidRPr="00543B9B" w:rsidRDefault="00AE42F6" w:rsidP="00AE42F6">
      <w:pPr>
        <w:rPr>
          <w:rFonts w:ascii="Arial" w:hAnsi="Arial" w:cs="Arial"/>
          <w:i/>
          <w:lang w:val="ca-ES"/>
        </w:rPr>
      </w:pPr>
      <w:r w:rsidRPr="00543B9B">
        <w:rPr>
          <w:rFonts w:ascii="Arial" w:hAnsi="Arial" w:cs="Arial"/>
          <w:i/>
          <w:lang w:val="ca-ES"/>
        </w:rPr>
        <w:tab/>
      </w:r>
      <w:r w:rsidRPr="00543B9B">
        <w:rPr>
          <w:rFonts w:ascii="Arial" w:hAnsi="Arial" w:cs="Arial"/>
          <w:i/>
          <w:lang w:val="ca-ES"/>
        </w:rPr>
        <w:tab/>
        <w:t>(Passos a seguir al realitzar el projecte, anàlisis, etc..)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Paquets de treball, planificació i pressupost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  <w:t>Paquets de treball</w:t>
      </w:r>
    </w:p>
    <w:p w:rsidR="00AE42F6" w:rsidRPr="00543B9B" w:rsidRDefault="00AE42F6" w:rsidP="00543B9B">
      <w:pPr>
        <w:pStyle w:val="Sangra3detindependiente"/>
        <w:ind w:left="1416"/>
      </w:pPr>
      <w:r w:rsidRPr="00543B9B">
        <w:t>(Es considera paquet de treball el temps mínim de treball en el projecte 1h, 1’5h, 2h.)</w:t>
      </w:r>
    </w:p>
    <w:p w:rsidR="00AE42F6" w:rsidRPr="00543B9B" w:rsidRDefault="00543B9B" w:rsidP="00AE42F6">
      <w:pPr>
        <w:rPr>
          <w:rFonts w:ascii="Arial" w:hAnsi="Arial" w:cs="Arial"/>
          <w:color w:val="FF0000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ab/>
      </w:r>
      <w:r>
        <w:rPr>
          <w:rFonts w:ascii="Arial" w:hAnsi="Arial" w:cs="Arial"/>
          <w:sz w:val="24"/>
          <w:lang w:val="ca-ES"/>
        </w:rPr>
        <w:tab/>
      </w:r>
      <w:r w:rsidR="00AE42F6" w:rsidRPr="00543B9B">
        <w:rPr>
          <w:rFonts w:ascii="Arial" w:hAnsi="Arial" w:cs="Arial"/>
          <w:sz w:val="24"/>
          <w:lang w:val="ca-ES"/>
        </w:rPr>
        <w:t>Planificació</w:t>
      </w:r>
    </w:p>
    <w:p w:rsidR="00AE42F6" w:rsidRPr="00543B9B" w:rsidRDefault="00AE42F6" w:rsidP="00543B9B">
      <w:pPr>
        <w:ind w:left="708" w:firstLine="708"/>
        <w:rPr>
          <w:rFonts w:ascii="Arial" w:hAnsi="Arial" w:cs="Arial"/>
          <w:i/>
          <w:sz w:val="24"/>
          <w:lang w:val="ca-ES"/>
        </w:rPr>
      </w:pPr>
      <w:r w:rsidRPr="00543B9B">
        <w:rPr>
          <w:rFonts w:ascii="Arial" w:hAnsi="Arial" w:cs="Arial"/>
          <w:i/>
          <w:sz w:val="24"/>
          <w:lang w:val="ca-ES"/>
        </w:rPr>
        <w:lastRenderedPageBreak/>
        <w:t>(Distribució dels paquets de treball al llarg del temps)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543B9B">
        <w:rPr>
          <w:rFonts w:ascii="Arial" w:hAnsi="Arial" w:cs="Arial"/>
          <w:sz w:val="24"/>
          <w:lang w:val="ca-ES"/>
        </w:rPr>
        <w:tab/>
      </w:r>
      <w:r w:rsidRPr="003B17C9">
        <w:rPr>
          <w:rFonts w:ascii="Arial" w:hAnsi="Arial" w:cs="Arial"/>
          <w:sz w:val="24"/>
          <w:highlight w:val="red"/>
          <w:lang w:val="ca-ES"/>
        </w:rPr>
        <w:t>Pressupost  del pla de projecte</w:t>
      </w:r>
    </w:p>
    <w:p w:rsidR="00543B9B" w:rsidRPr="00543B9B" w:rsidRDefault="00AE42F6" w:rsidP="00543B9B">
      <w:pPr>
        <w:ind w:left="1416"/>
        <w:rPr>
          <w:rFonts w:ascii="Arial" w:hAnsi="Arial" w:cs="Arial"/>
          <w:i/>
          <w:sz w:val="24"/>
          <w:lang w:val="ca-ES"/>
        </w:rPr>
      </w:pPr>
      <w:r w:rsidRPr="00543B9B">
        <w:rPr>
          <w:rFonts w:ascii="Arial" w:hAnsi="Arial" w:cs="Arial"/>
          <w:i/>
          <w:sz w:val="24"/>
          <w:lang w:val="ca-ES"/>
        </w:rPr>
        <w:t>(Cal realitzar un llibre d’Excel que permeti automatitzar el càlcul del pressupost)</w:t>
      </w:r>
    </w:p>
    <w:p w:rsidR="00AE42F6" w:rsidRPr="00543B9B" w:rsidRDefault="00AE42F6" w:rsidP="00543B9B">
      <w:pPr>
        <w:rPr>
          <w:rFonts w:ascii="Arial" w:hAnsi="Arial" w:cs="Arial"/>
          <w:b/>
          <w:i/>
          <w:sz w:val="28"/>
          <w:lang w:val="es-ES_tradnl"/>
        </w:rPr>
      </w:pPr>
      <w:r w:rsidRPr="00543B9B">
        <w:rPr>
          <w:rFonts w:ascii="Arial" w:hAnsi="Arial" w:cs="Arial"/>
          <w:b/>
          <w:i/>
          <w:sz w:val="28"/>
          <w:lang w:val="es-ES_tradnl"/>
        </w:rPr>
        <w:t>Disseny del sistema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Consideracions respecte al disseny</w:t>
      </w:r>
    </w:p>
    <w:p w:rsidR="00AE42F6" w:rsidRPr="00543B9B" w:rsidRDefault="00AE42F6" w:rsidP="00543B9B">
      <w:pPr>
        <w:pStyle w:val="Sangra3detindependiente"/>
        <w:ind w:left="1416"/>
      </w:pPr>
      <w:r w:rsidRPr="00543B9B">
        <w:t>Decisions que s’han pres (limitacions que t’imposes, les entrades seran d’aquesta  manera, les sortides d’aquesta altre, els errors, etc.)</w:t>
      </w:r>
    </w:p>
    <w:p w:rsidR="00543B9B" w:rsidRDefault="00AE42F6" w:rsidP="00543B9B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Components</w:t>
      </w:r>
    </w:p>
    <w:p w:rsidR="00AE42F6" w:rsidRPr="00543B9B" w:rsidRDefault="00AE42F6" w:rsidP="00543B9B">
      <w:pPr>
        <w:rPr>
          <w:rFonts w:ascii="Arial" w:hAnsi="Arial" w:cs="Arial"/>
          <w:i/>
        </w:rPr>
      </w:pPr>
      <w:r w:rsidRPr="00543B9B">
        <w:rPr>
          <w:rFonts w:ascii="Arial" w:hAnsi="Arial" w:cs="Arial"/>
          <w:i/>
        </w:rPr>
        <w:tab/>
      </w:r>
      <w:r w:rsidRPr="00543B9B">
        <w:rPr>
          <w:rFonts w:ascii="Arial" w:hAnsi="Arial" w:cs="Arial"/>
          <w:i/>
        </w:rPr>
        <w:tab/>
        <w:t>(Especificació dels mòduls externs que s’han fet servir en la vostra aplicació)</w:t>
      </w:r>
    </w:p>
    <w:p w:rsidR="00543B9B" w:rsidRDefault="00AE42F6" w:rsidP="00543B9B">
      <w:pPr>
        <w:ind w:firstLine="708"/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>Anàlisi de la base de dades</w:t>
      </w:r>
    </w:p>
    <w:p w:rsidR="00AE42F6" w:rsidRPr="00543B9B" w:rsidRDefault="00AE42F6" w:rsidP="00543B9B">
      <w:pPr>
        <w:ind w:firstLine="708"/>
        <w:rPr>
          <w:rFonts w:ascii="Arial" w:hAnsi="Arial" w:cs="Arial"/>
          <w:i/>
        </w:rPr>
      </w:pPr>
      <w:r w:rsidRPr="00543B9B">
        <w:rPr>
          <w:rFonts w:ascii="Arial" w:hAnsi="Arial" w:cs="Arial"/>
          <w:i/>
        </w:rPr>
        <w:tab/>
        <w:t>(Per aquelles aplicacions amb bases de dades cal afegir l’anàlisi teòrica)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3B17C9">
        <w:rPr>
          <w:rFonts w:ascii="Arial" w:hAnsi="Arial" w:cs="Arial"/>
          <w:sz w:val="24"/>
          <w:highlight w:val="red"/>
          <w:lang w:val="ca-ES"/>
        </w:rPr>
        <w:t>Interfície amb el usuari</w:t>
      </w:r>
    </w:p>
    <w:p w:rsidR="00AE42F6" w:rsidRPr="00543B9B" w:rsidRDefault="00AE42F6" w:rsidP="00AE42F6">
      <w:pPr>
        <w:pStyle w:val="Sangra2detindependiente"/>
        <w:ind w:firstLine="708"/>
      </w:pPr>
      <w:r w:rsidRPr="00543B9B">
        <w:t>(Com és la interfície amb l’usuari, blocs principals)</w:t>
      </w:r>
    </w:p>
    <w:p w:rsidR="00AE42F6" w:rsidRPr="00543B9B" w:rsidRDefault="00AE42F6" w:rsidP="00543B9B">
      <w:pPr>
        <w:rPr>
          <w:rFonts w:ascii="Arial" w:hAnsi="Arial" w:cs="Arial"/>
          <w:b/>
          <w:i/>
          <w:sz w:val="26"/>
          <w:szCs w:val="26"/>
          <w:lang w:val="ca-ES"/>
        </w:rPr>
      </w:pPr>
      <w:r w:rsidRPr="00543B9B">
        <w:rPr>
          <w:rFonts w:ascii="Arial" w:hAnsi="Arial" w:cs="Arial"/>
          <w:b/>
          <w:i/>
          <w:sz w:val="26"/>
          <w:szCs w:val="26"/>
          <w:lang w:val="es-ES_tradnl"/>
        </w:rPr>
        <w:t>Implementació</w:t>
      </w:r>
    </w:p>
    <w:p w:rsidR="00543B9B" w:rsidRDefault="00AE42F6" w:rsidP="00543B9B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Explicació dels mòduls</w:t>
      </w:r>
    </w:p>
    <w:p w:rsidR="00AE42F6" w:rsidRPr="00543B9B" w:rsidRDefault="00AE42F6" w:rsidP="00543B9B">
      <w:pPr>
        <w:rPr>
          <w:rFonts w:ascii="Arial" w:hAnsi="Arial" w:cs="Arial"/>
          <w:i/>
        </w:rPr>
      </w:pPr>
      <w:r w:rsidRPr="00543B9B">
        <w:rPr>
          <w:rFonts w:ascii="Arial" w:hAnsi="Arial" w:cs="Arial"/>
          <w:i/>
        </w:rPr>
        <w:tab/>
      </w:r>
      <w:r w:rsidRPr="00543B9B">
        <w:rPr>
          <w:rFonts w:ascii="Arial" w:hAnsi="Arial" w:cs="Arial"/>
          <w:i/>
        </w:rPr>
        <w:tab/>
        <w:t>(Explicació comentada del codi realitzat)</w:t>
      </w:r>
    </w:p>
    <w:p w:rsidR="00543B9B" w:rsidRDefault="00AE42F6" w:rsidP="00543B9B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>Bases de Dades</w:t>
      </w:r>
    </w:p>
    <w:p w:rsidR="00AE42F6" w:rsidRPr="00543B9B" w:rsidRDefault="00AE42F6" w:rsidP="00543B9B">
      <w:pPr>
        <w:rPr>
          <w:rFonts w:ascii="Arial" w:hAnsi="Arial" w:cs="Arial"/>
          <w:i/>
        </w:rPr>
      </w:pPr>
      <w:r w:rsidRPr="00543B9B">
        <w:rPr>
          <w:rFonts w:ascii="Arial" w:hAnsi="Arial" w:cs="Arial"/>
        </w:rPr>
        <w:tab/>
      </w:r>
      <w:r w:rsidRPr="00543B9B">
        <w:rPr>
          <w:rFonts w:ascii="Arial" w:hAnsi="Arial" w:cs="Arial"/>
        </w:rPr>
        <w:tab/>
        <w:t>(</w:t>
      </w:r>
      <w:r w:rsidRPr="00543B9B">
        <w:rPr>
          <w:rFonts w:ascii="Arial" w:hAnsi="Arial" w:cs="Arial"/>
          <w:i/>
        </w:rPr>
        <w:t>Estructura de les bases de dades fetes servir)</w:t>
      </w:r>
    </w:p>
    <w:p w:rsidR="00AE42F6" w:rsidRPr="00543B9B" w:rsidRDefault="00AE42F6" w:rsidP="00AE42F6">
      <w:pPr>
        <w:pStyle w:val="Sangra2detindependiente"/>
        <w:ind w:left="0" w:firstLine="708"/>
        <w:rPr>
          <w:i/>
        </w:rPr>
      </w:pPr>
      <w:r w:rsidRPr="00543B9B">
        <w:rPr>
          <w:i/>
        </w:rPr>
        <w:t>Pla de proves</w:t>
      </w:r>
    </w:p>
    <w:p w:rsidR="00AE42F6" w:rsidRPr="00543B9B" w:rsidRDefault="00AE42F6" w:rsidP="00AE42F6">
      <w:pPr>
        <w:rPr>
          <w:rFonts w:ascii="Arial" w:hAnsi="Arial" w:cs="Arial"/>
          <w:i/>
          <w:lang w:val="ca-ES"/>
        </w:rPr>
      </w:pPr>
      <w:r w:rsidRPr="00543B9B">
        <w:rPr>
          <w:rFonts w:ascii="Arial" w:hAnsi="Arial" w:cs="Arial"/>
          <w:i/>
          <w:lang w:val="ca-ES"/>
        </w:rPr>
        <w:tab/>
      </w:r>
      <w:r w:rsidRPr="00543B9B">
        <w:rPr>
          <w:rFonts w:ascii="Arial" w:hAnsi="Arial" w:cs="Arial"/>
          <w:i/>
          <w:lang w:val="ca-ES"/>
        </w:rPr>
        <w:tab/>
        <w:t>(Estratègies de proves realitzades per comprovar que funciona bé.</w:t>
      </w:r>
    </w:p>
    <w:p w:rsidR="00AE42F6" w:rsidRPr="00543B9B" w:rsidRDefault="00AE42F6" w:rsidP="00AE42F6">
      <w:pPr>
        <w:ind w:firstLine="708"/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>Pantalles de l'Aplicació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</w:r>
      <w:r w:rsidRPr="003B17C9">
        <w:rPr>
          <w:rFonts w:ascii="Arial" w:hAnsi="Arial" w:cs="Arial"/>
          <w:sz w:val="24"/>
          <w:highlight w:val="red"/>
          <w:lang w:val="ca-ES"/>
        </w:rPr>
        <w:t>Impresos de l'Aplicació</w:t>
      </w:r>
    </w:p>
    <w:p w:rsidR="00AE42F6" w:rsidRPr="00543B9B" w:rsidRDefault="00AE42F6" w:rsidP="00AE42F6">
      <w:pPr>
        <w:rPr>
          <w:rFonts w:ascii="Arial" w:hAnsi="Arial" w:cs="Arial"/>
          <w:i/>
          <w:sz w:val="24"/>
          <w:lang w:val="ca-ES"/>
        </w:rPr>
      </w:pPr>
      <w:r w:rsidRPr="00543B9B">
        <w:rPr>
          <w:rFonts w:ascii="Arial" w:hAnsi="Arial" w:cs="Arial"/>
          <w:i/>
          <w:sz w:val="24"/>
          <w:lang w:val="ca-ES"/>
        </w:rPr>
        <w:tab/>
      </w:r>
      <w:r w:rsidRPr="00543B9B">
        <w:rPr>
          <w:rFonts w:ascii="Arial" w:hAnsi="Arial" w:cs="Arial"/>
          <w:i/>
          <w:sz w:val="24"/>
          <w:lang w:val="ca-ES"/>
        </w:rPr>
        <w:tab/>
        <w:t>(Per aquelles aplicacions que generen algun document imprès).</w:t>
      </w:r>
    </w:p>
    <w:p w:rsidR="00AE42F6" w:rsidRPr="00543B9B" w:rsidRDefault="00AE42F6" w:rsidP="00AE42F6">
      <w:pPr>
        <w:rPr>
          <w:rFonts w:ascii="Arial" w:hAnsi="Arial" w:cs="Arial"/>
          <w:sz w:val="24"/>
          <w:lang w:val="ca-ES"/>
        </w:rPr>
      </w:pPr>
      <w:r w:rsidRPr="00543B9B">
        <w:rPr>
          <w:rFonts w:ascii="Arial" w:hAnsi="Arial" w:cs="Arial"/>
          <w:sz w:val="24"/>
          <w:lang w:val="ca-ES"/>
        </w:rPr>
        <w:tab/>
        <w:t xml:space="preserve">Llistat del codi </w:t>
      </w:r>
    </w:p>
    <w:p w:rsidR="00AE42F6" w:rsidRPr="00543B9B" w:rsidRDefault="00AE42F6" w:rsidP="00AE42F6">
      <w:pPr>
        <w:ind w:left="708" w:firstLine="708"/>
        <w:rPr>
          <w:rFonts w:ascii="Arial" w:hAnsi="Arial" w:cs="Arial"/>
          <w:i/>
          <w:sz w:val="24"/>
          <w:lang w:val="ca-ES"/>
        </w:rPr>
      </w:pPr>
      <w:r w:rsidRPr="00543B9B">
        <w:rPr>
          <w:rFonts w:ascii="Arial" w:hAnsi="Arial" w:cs="Arial"/>
          <w:i/>
          <w:sz w:val="24"/>
          <w:lang w:val="ca-ES"/>
        </w:rPr>
        <w:t>(El codi ha de tenir comentaris i es lliura en un annex)</w:t>
      </w:r>
    </w:p>
    <w:p w:rsidR="00AE42F6" w:rsidRPr="00543B9B" w:rsidRDefault="00AE42F6" w:rsidP="00AE42F6">
      <w:pPr>
        <w:pStyle w:val="Ttulo5"/>
        <w:rPr>
          <w:rFonts w:ascii="Arial" w:hAnsi="Arial" w:cs="Arial"/>
          <w:lang w:val="es-ES_tradnl"/>
        </w:rPr>
      </w:pPr>
      <w:r w:rsidRPr="00543B9B">
        <w:rPr>
          <w:rFonts w:ascii="Arial" w:hAnsi="Arial" w:cs="Arial"/>
          <w:lang w:val="es-ES_tradnl"/>
        </w:rPr>
        <w:t>Conclusions</w:t>
      </w:r>
    </w:p>
    <w:p w:rsidR="00AE42F6" w:rsidRPr="00543B9B" w:rsidRDefault="00AE42F6" w:rsidP="00AE42F6">
      <w:pPr>
        <w:ind w:left="708"/>
        <w:rPr>
          <w:rFonts w:ascii="Arial" w:hAnsi="Arial" w:cs="Arial"/>
          <w:i/>
          <w:szCs w:val="22"/>
          <w:lang w:val="ca-ES"/>
        </w:rPr>
      </w:pPr>
      <w:r w:rsidRPr="00543B9B">
        <w:rPr>
          <w:rFonts w:ascii="Arial" w:hAnsi="Arial" w:cs="Arial"/>
          <w:i/>
          <w:szCs w:val="22"/>
          <w:lang w:val="ca-ES"/>
        </w:rPr>
        <w:t>Descripció de com ha evolucionat el projecte: dificultats inicials, resolució de problemes, valoració dels resultats obtinguts, ...</w:t>
      </w:r>
    </w:p>
    <w:p w:rsidR="00AE42F6" w:rsidRPr="00543B9B" w:rsidRDefault="00AE42F6" w:rsidP="00AE42F6">
      <w:pPr>
        <w:rPr>
          <w:rFonts w:ascii="Arial" w:hAnsi="Arial" w:cs="Arial"/>
          <w:lang w:val="ca-ES"/>
        </w:rPr>
      </w:pPr>
    </w:p>
    <w:p w:rsidR="00C10980" w:rsidRPr="00543B9B" w:rsidRDefault="00C10980" w:rsidP="00AE42F6">
      <w:pPr>
        <w:rPr>
          <w:rFonts w:ascii="Arial" w:hAnsi="Arial" w:cs="Arial"/>
          <w:lang w:val="ca-ES"/>
        </w:rPr>
      </w:pPr>
    </w:p>
    <w:sectPr w:rsidR="00C10980" w:rsidRPr="00543B9B" w:rsidSect="004B550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58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D67" w:rsidRDefault="00B07D67">
      <w:r>
        <w:separator/>
      </w:r>
    </w:p>
  </w:endnote>
  <w:endnote w:type="continuationSeparator" w:id="0">
    <w:p w:rsidR="00B07D67" w:rsidRDefault="00B0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AE" w:rsidRPr="00065F80" w:rsidRDefault="00AF77AE" w:rsidP="00CE6383">
    <w:pPr>
      <w:pStyle w:val="Piedepgina"/>
      <w:jc w:val="center"/>
      <w:rPr>
        <w:sz w:val="18"/>
        <w:szCs w:val="18"/>
      </w:rPr>
    </w:pPr>
    <w:r w:rsidRPr="00065F80">
      <w:rPr>
        <w:noProof/>
        <w:sz w:val="18"/>
        <w:szCs w:val="18"/>
      </w:rPr>
      <w:t xml:space="preserve">Pàg.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PAGE </w:instrText>
    </w:r>
    <w:r w:rsidRPr="00065F80">
      <w:rPr>
        <w:noProof/>
        <w:sz w:val="18"/>
        <w:szCs w:val="18"/>
      </w:rPr>
      <w:fldChar w:fldCharType="separate"/>
    </w:r>
    <w:r w:rsidR="00427F8A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  <w:r w:rsidRPr="00065F80">
      <w:rPr>
        <w:noProof/>
        <w:sz w:val="18"/>
        <w:szCs w:val="18"/>
      </w:rPr>
      <w:t xml:space="preserve"> de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NUMPAGES </w:instrText>
    </w:r>
    <w:r w:rsidRPr="00065F80">
      <w:rPr>
        <w:noProof/>
        <w:sz w:val="18"/>
        <w:szCs w:val="18"/>
      </w:rPr>
      <w:fldChar w:fldCharType="separate"/>
    </w:r>
    <w:r w:rsidR="00427F8A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AE" w:rsidRPr="009A7280" w:rsidRDefault="00AF77AE" w:rsidP="005D5017">
    <w:pPr>
      <w:pStyle w:val="Piedepgina"/>
      <w:jc w:val="center"/>
      <w:rPr>
        <w:rFonts w:ascii="Arial" w:hAnsi="Arial" w:cs="Arial"/>
        <w:sz w:val="18"/>
        <w:szCs w:val="18"/>
      </w:rPr>
    </w:pPr>
    <w:r w:rsidRPr="009A7280">
      <w:rPr>
        <w:rFonts w:ascii="Arial" w:hAnsi="Arial" w:cs="Arial"/>
        <w:noProof/>
        <w:sz w:val="18"/>
        <w:szCs w:val="18"/>
      </w:rPr>
      <w:t xml:space="preserve">Pàg.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PAGE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427F8A">
      <w:rPr>
        <w:rFonts w:ascii="Arial" w:hAnsi="Arial" w:cs="Arial"/>
        <w:noProof/>
        <w:sz w:val="18"/>
        <w:szCs w:val="18"/>
      </w:rPr>
      <w:t>1</w:t>
    </w:r>
    <w:r w:rsidRPr="009A7280">
      <w:rPr>
        <w:rFonts w:ascii="Arial" w:hAnsi="Arial" w:cs="Arial"/>
        <w:noProof/>
        <w:sz w:val="18"/>
        <w:szCs w:val="18"/>
      </w:rPr>
      <w:fldChar w:fldCharType="end"/>
    </w:r>
    <w:r w:rsidRPr="009A7280">
      <w:rPr>
        <w:rFonts w:ascii="Arial" w:hAnsi="Arial" w:cs="Arial"/>
        <w:noProof/>
        <w:sz w:val="18"/>
        <w:szCs w:val="18"/>
      </w:rPr>
      <w:t xml:space="preserve"> de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NUMPAGES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427F8A">
      <w:rPr>
        <w:rFonts w:ascii="Arial" w:hAnsi="Arial" w:cs="Arial"/>
        <w:noProof/>
        <w:sz w:val="18"/>
        <w:szCs w:val="18"/>
      </w:rPr>
      <w:t>2</w:t>
    </w:r>
    <w:r w:rsidRPr="009A7280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D67" w:rsidRDefault="00B07D67">
      <w:r>
        <w:separator/>
      </w:r>
    </w:p>
  </w:footnote>
  <w:footnote w:type="continuationSeparator" w:id="0">
    <w:p w:rsidR="00B07D67" w:rsidRDefault="00B0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33" w:type="dxa"/>
      <w:tblInd w:w="-998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6"/>
      <w:gridCol w:w="4514"/>
      <w:gridCol w:w="2293"/>
    </w:tblGrid>
    <w:tr w:rsidR="00AF77AE" w:rsidTr="00E659E7">
      <w:trPr>
        <w:trHeight w:val="1174"/>
      </w:trPr>
      <w:tc>
        <w:tcPr>
          <w:tcW w:w="3826" w:type="dxa"/>
          <w:tcBorders>
            <w:bottom w:val="nil"/>
            <w:right w:val="single" w:sz="4" w:space="0" w:color="FFFFFF"/>
          </w:tcBorders>
        </w:tcPr>
        <w:p w:rsidR="00AF77AE" w:rsidRDefault="00427F8A" w:rsidP="00BF0564">
          <w:pPr>
            <w:ind w:left="-2941"/>
            <w:jc w:val="center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2086610" cy="541020"/>
                <wp:effectExtent l="0" t="0" r="0" b="0"/>
                <wp:wrapSquare wrapText="bothSides"/>
                <wp:docPr id="24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74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661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0" w:type="auto"/>
          <w:tcBorders>
            <w:left w:val="single" w:sz="4" w:space="0" w:color="FFFFFF"/>
            <w:bottom w:val="nil"/>
            <w:right w:val="single" w:sz="4" w:space="0" w:color="FFFFFF"/>
          </w:tcBorders>
        </w:tcPr>
        <w:p w:rsidR="00AF77AE" w:rsidRDefault="00AF77AE" w:rsidP="00BF0564">
          <w:pPr>
            <w:ind w:left="-2941"/>
            <w:jc w:val="center"/>
            <w:rPr>
              <w:b/>
              <w:sz w:val="16"/>
              <w:szCs w:val="16"/>
              <w:lang w:val="ca-ES"/>
            </w:rPr>
          </w:pPr>
        </w:p>
        <w:p w:rsidR="00AF77AE" w:rsidRPr="00446AD4" w:rsidRDefault="00AF77AE" w:rsidP="00BF0564">
          <w:pPr>
            <w:pStyle w:val="Ttulo4"/>
            <w:tabs>
              <w:tab w:val="left" w:pos="142"/>
            </w:tabs>
          </w:pPr>
        </w:p>
      </w:tc>
      <w:tc>
        <w:tcPr>
          <w:tcW w:w="2293" w:type="dxa"/>
          <w:tcBorders>
            <w:left w:val="single" w:sz="4" w:space="0" w:color="FFFFFF"/>
            <w:bottom w:val="nil"/>
          </w:tcBorders>
          <w:vAlign w:val="center"/>
        </w:tcPr>
        <w:p w:rsidR="00AF77AE" w:rsidRPr="00F43C96" w:rsidRDefault="00AF77AE" w:rsidP="005C7A29">
          <w:pPr>
            <w:rPr>
              <w:rFonts w:ascii="Arial" w:hAnsi="Arial" w:cs="Arial"/>
              <w:sz w:val="28"/>
              <w:szCs w:val="28"/>
              <w:lang w:val="ca-ES"/>
            </w:rPr>
          </w:pPr>
          <w:r>
            <w:rPr>
              <w:rFonts w:ascii="Arial" w:hAnsi="Arial" w:cs="Arial"/>
              <w:sz w:val="28"/>
              <w:szCs w:val="28"/>
              <w:lang w:val="ca-ES"/>
            </w:rPr>
            <w:t>FP</w:t>
          </w:r>
        </w:p>
      </w:tc>
    </w:tr>
  </w:tbl>
  <w:p w:rsidR="00AF77AE" w:rsidRPr="006D114C" w:rsidRDefault="00AF77AE" w:rsidP="006D11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8" w:type="dxa"/>
      <w:tblInd w:w="-743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75"/>
      <w:gridCol w:w="4222"/>
      <w:gridCol w:w="2581"/>
    </w:tblGrid>
    <w:tr w:rsidR="00C536FF" w:rsidTr="00374B91">
      <w:trPr>
        <w:trHeight w:val="1245"/>
      </w:trPr>
      <w:tc>
        <w:tcPr>
          <w:tcW w:w="3575" w:type="dxa"/>
        </w:tcPr>
        <w:p w:rsidR="00C536FF" w:rsidRDefault="00427F8A" w:rsidP="00D83858">
          <w:pPr>
            <w:tabs>
              <w:tab w:val="center" w:pos="209"/>
              <w:tab w:val="left" w:pos="772"/>
            </w:tabs>
            <w:ind w:left="-2941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5715</wp:posOffset>
                </wp:positionV>
                <wp:extent cx="2016125" cy="541020"/>
                <wp:effectExtent l="0" t="0" r="0" b="0"/>
                <wp:wrapSquare wrapText="bothSides"/>
                <wp:docPr id="37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948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125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36FF">
            <w:rPr>
              <w:b/>
              <w:noProof/>
              <w:snapToGrid/>
              <w:sz w:val="16"/>
              <w:szCs w:val="16"/>
              <w:lang w:val="es-ES"/>
            </w:rPr>
            <w:tab/>
          </w:r>
        </w:p>
      </w:tc>
      <w:tc>
        <w:tcPr>
          <w:tcW w:w="4222" w:type="dxa"/>
        </w:tcPr>
        <w:p w:rsidR="00C536FF" w:rsidRPr="00C536FF" w:rsidRDefault="00C536FF" w:rsidP="00C536FF">
          <w:pPr>
            <w:jc w:val="center"/>
            <w:rPr>
              <w:rFonts w:ascii="Arial" w:hAnsi="Arial" w:cs="Arial"/>
              <w:b/>
              <w:sz w:val="28"/>
              <w:lang w:val="ca-ES"/>
            </w:rPr>
          </w:pPr>
          <w:r w:rsidRPr="00C536FF">
            <w:rPr>
              <w:rFonts w:ascii="Arial" w:hAnsi="Arial" w:cs="Arial"/>
              <w:b/>
              <w:sz w:val="28"/>
              <w:lang w:val="ca-ES"/>
            </w:rPr>
            <w:t>Crèdit de Síntesi</w:t>
          </w:r>
        </w:p>
        <w:p w:rsidR="00C536FF" w:rsidRPr="00C536FF" w:rsidRDefault="00C536FF" w:rsidP="00C536FF">
          <w:pPr>
            <w:jc w:val="center"/>
            <w:rPr>
              <w:lang w:val="ca-ES"/>
            </w:rPr>
          </w:pPr>
          <w:r w:rsidRPr="00C536FF">
            <w:rPr>
              <w:rFonts w:ascii="Arial" w:hAnsi="Arial" w:cs="Arial"/>
              <w:b/>
              <w:sz w:val="28"/>
              <w:lang w:val="ca-ES"/>
            </w:rPr>
            <w:t xml:space="preserve">Manual </w:t>
          </w:r>
          <w:r w:rsidR="00AE42F6">
            <w:rPr>
              <w:rFonts w:ascii="Arial" w:hAnsi="Arial" w:cs="Arial"/>
              <w:b/>
              <w:sz w:val="28"/>
              <w:lang w:val="ca-ES"/>
            </w:rPr>
            <w:t>Tècnic d’Aplicació</w:t>
          </w:r>
        </w:p>
      </w:tc>
      <w:tc>
        <w:tcPr>
          <w:tcW w:w="2581" w:type="dxa"/>
          <w:vAlign w:val="center"/>
        </w:tcPr>
        <w:p w:rsidR="00C536FF" w:rsidRPr="00C04835" w:rsidRDefault="00C536FF" w:rsidP="00C536FF">
          <w:pPr>
            <w:jc w:val="center"/>
            <w:rPr>
              <w:rFonts w:ascii="Arial" w:hAnsi="Arial" w:cs="Arial"/>
              <w:b/>
              <w:szCs w:val="32"/>
              <w:lang w:val="ca-ES"/>
            </w:rPr>
          </w:pPr>
          <w:r w:rsidRPr="00C536FF">
            <w:rPr>
              <w:rFonts w:ascii="Arial" w:hAnsi="Arial" w:cs="Arial"/>
              <w:b/>
              <w:sz w:val="32"/>
              <w:szCs w:val="32"/>
              <w:lang w:val="ca-ES"/>
            </w:rPr>
            <w:t>DIT</w:t>
          </w:r>
        </w:p>
      </w:tc>
    </w:tr>
  </w:tbl>
  <w:p w:rsidR="00AF77AE" w:rsidRPr="00C536FF" w:rsidRDefault="00AF77AE" w:rsidP="004E099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9DF"/>
    <w:multiLevelType w:val="hybridMultilevel"/>
    <w:tmpl w:val="682CBF8E"/>
    <w:lvl w:ilvl="0" w:tplc="3C0E6DC4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E5125"/>
    <w:multiLevelType w:val="hybridMultilevel"/>
    <w:tmpl w:val="D78834F2"/>
    <w:lvl w:ilvl="0" w:tplc="3CAE6ADC">
      <w:start w:val="13"/>
      <w:numFmt w:val="bullet"/>
      <w:lvlText w:val="-"/>
      <w:lvlJc w:val="left"/>
      <w:pPr>
        <w:ind w:left="3192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8DC4CF6"/>
    <w:multiLevelType w:val="hybridMultilevel"/>
    <w:tmpl w:val="6D9EAC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609"/>
    <w:multiLevelType w:val="hybridMultilevel"/>
    <w:tmpl w:val="70D03E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630C"/>
    <w:multiLevelType w:val="hybridMultilevel"/>
    <w:tmpl w:val="154413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A"/>
    <w:rsid w:val="00001483"/>
    <w:rsid w:val="000445EF"/>
    <w:rsid w:val="00065AB4"/>
    <w:rsid w:val="00065F80"/>
    <w:rsid w:val="00094807"/>
    <w:rsid w:val="00095D70"/>
    <w:rsid w:val="000966F4"/>
    <w:rsid w:val="00096733"/>
    <w:rsid w:val="000B19CD"/>
    <w:rsid w:val="000F4E01"/>
    <w:rsid w:val="00103243"/>
    <w:rsid w:val="001B0D80"/>
    <w:rsid w:val="001E5E62"/>
    <w:rsid w:val="001F0FCD"/>
    <w:rsid w:val="0026653D"/>
    <w:rsid w:val="002813AE"/>
    <w:rsid w:val="002843DA"/>
    <w:rsid w:val="002D29FE"/>
    <w:rsid w:val="003511B3"/>
    <w:rsid w:val="00357673"/>
    <w:rsid w:val="00374B91"/>
    <w:rsid w:val="0039029E"/>
    <w:rsid w:val="003B17C9"/>
    <w:rsid w:val="003C2119"/>
    <w:rsid w:val="003E3BA8"/>
    <w:rsid w:val="003E5098"/>
    <w:rsid w:val="00427F8A"/>
    <w:rsid w:val="00446AD4"/>
    <w:rsid w:val="00453E1C"/>
    <w:rsid w:val="004B550A"/>
    <w:rsid w:val="004E0996"/>
    <w:rsid w:val="00503CB9"/>
    <w:rsid w:val="005154DF"/>
    <w:rsid w:val="00541D58"/>
    <w:rsid w:val="00543B9B"/>
    <w:rsid w:val="005464D9"/>
    <w:rsid w:val="005505CF"/>
    <w:rsid w:val="00565206"/>
    <w:rsid w:val="005C6B9E"/>
    <w:rsid w:val="005C7A29"/>
    <w:rsid w:val="005D5017"/>
    <w:rsid w:val="00600312"/>
    <w:rsid w:val="00612AF1"/>
    <w:rsid w:val="0063634E"/>
    <w:rsid w:val="00651AB6"/>
    <w:rsid w:val="006D114C"/>
    <w:rsid w:val="006E0807"/>
    <w:rsid w:val="007340AE"/>
    <w:rsid w:val="0076770E"/>
    <w:rsid w:val="00792235"/>
    <w:rsid w:val="007B559B"/>
    <w:rsid w:val="007C3CDC"/>
    <w:rsid w:val="007D39F8"/>
    <w:rsid w:val="008222CF"/>
    <w:rsid w:val="008411A5"/>
    <w:rsid w:val="00843667"/>
    <w:rsid w:val="008478CE"/>
    <w:rsid w:val="0086370C"/>
    <w:rsid w:val="008A0E14"/>
    <w:rsid w:val="008D3160"/>
    <w:rsid w:val="00914967"/>
    <w:rsid w:val="00941899"/>
    <w:rsid w:val="009465D3"/>
    <w:rsid w:val="009A7280"/>
    <w:rsid w:val="009C0B1A"/>
    <w:rsid w:val="009D06B6"/>
    <w:rsid w:val="009E0542"/>
    <w:rsid w:val="009E24A1"/>
    <w:rsid w:val="009E2F20"/>
    <w:rsid w:val="009F38A0"/>
    <w:rsid w:val="00A169AE"/>
    <w:rsid w:val="00A17664"/>
    <w:rsid w:val="00A55CAA"/>
    <w:rsid w:val="00A63AA3"/>
    <w:rsid w:val="00A770ED"/>
    <w:rsid w:val="00A901A2"/>
    <w:rsid w:val="00AB651B"/>
    <w:rsid w:val="00AE42F6"/>
    <w:rsid w:val="00AF77AE"/>
    <w:rsid w:val="00B02CDF"/>
    <w:rsid w:val="00B07D67"/>
    <w:rsid w:val="00B17745"/>
    <w:rsid w:val="00B5262E"/>
    <w:rsid w:val="00B64E2E"/>
    <w:rsid w:val="00BA0547"/>
    <w:rsid w:val="00BA568B"/>
    <w:rsid w:val="00BE48B4"/>
    <w:rsid w:val="00BF0564"/>
    <w:rsid w:val="00BF2395"/>
    <w:rsid w:val="00BF6E28"/>
    <w:rsid w:val="00C04835"/>
    <w:rsid w:val="00C0630E"/>
    <w:rsid w:val="00C10980"/>
    <w:rsid w:val="00C132E5"/>
    <w:rsid w:val="00C17872"/>
    <w:rsid w:val="00C265C2"/>
    <w:rsid w:val="00C3132A"/>
    <w:rsid w:val="00C32C14"/>
    <w:rsid w:val="00C32D24"/>
    <w:rsid w:val="00C435DB"/>
    <w:rsid w:val="00C536FF"/>
    <w:rsid w:val="00C56908"/>
    <w:rsid w:val="00C80A91"/>
    <w:rsid w:val="00C811E7"/>
    <w:rsid w:val="00CC04CB"/>
    <w:rsid w:val="00CC1D36"/>
    <w:rsid w:val="00CD68BB"/>
    <w:rsid w:val="00CE1987"/>
    <w:rsid w:val="00CE6383"/>
    <w:rsid w:val="00D017C0"/>
    <w:rsid w:val="00D16F83"/>
    <w:rsid w:val="00D40395"/>
    <w:rsid w:val="00D8305A"/>
    <w:rsid w:val="00D83858"/>
    <w:rsid w:val="00DA0D0D"/>
    <w:rsid w:val="00DA375F"/>
    <w:rsid w:val="00DD483C"/>
    <w:rsid w:val="00E16D58"/>
    <w:rsid w:val="00E659E7"/>
    <w:rsid w:val="00E81F29"/>
    <w:rsid w:val="00F21014"/>
    <w:rsid w:val="00F43C96"/>
    <w:rsid w:val="00F558FB"/>
    <w:rsid w:val="00F71BFF"/>
    <w:rsid w:val="00FC58C3"/>
    <w:rsid w:val="00FF2E0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1F190E-EE23-4A9B-B1FC-C15B1E4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B9"/>
    <w:pPr>
      <w:widowControl w:val="0"/>
      <w:spacing w:after="120"/>
    </w:pPr>
    <w:rPr>
      <w:rFonts w:ascii="Verdana" w:hAnsi="Verdana"/>
      <w:snapToGrid w:val="0"/>
      <w:sz w:val="22"/>
      <w:lang w:val="en-US"/>
    </w:rPr>
  </w:style>
  <w:style w:type="paragraph" w:styleId="Ttulo1">
    <w:name w:val="heading 1"/>
    <w:basedOn w:val="Nivell1"/>
    <w:next w:val="Normal"/>
    <w:qFormat/>
    <w:rsid w:val="00503CB9"/>
    <w:pPr>
      <w:ind w:firstLine="0"/>
      <w:outlineLvl w:val="0"/>
    </w:pPr>
    <w:rPr>
      <w:sz w:val="36"/>
    </w:rPr>
  </w:style>
  <w:style w:type="paragraph" w:styleId="Ttulo2">
    <w:name w:val="heading 2"/>
    <w:basedOn w:val="Nivell2"/>
    <w:next w:val="Normal"/>
    <w:autoRedefine/>
    <w:qFormat/>
    <w:rsid w:val="001E5E62"/>
    <w:pPr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503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tulo4">
    <w:name w:val="heading 4"/>
    <w:basedOn w:val="Normal"/>
    <w:next w:val="Normal"/>
    <w:qFormat/>
    <w:rsid w:val="00503CB9"/>
    <w:pPr>
      <w:jc w:val="center"/>
      <w:outlineLvl w:val="3"/>
    </w:pPr>
    <w:rPr>
      <w:b/>
      <w:sz w:val="32"/>
      <w:szCs w:val="32"/>
      <w:lang w:val="ca-ES"/>
    </w:rPr>
  </w:style>
  <w:style w:type="paragraph" w:styleId="Ttulo5">
    <w:name w:val="heading 5"/>
    <w:basedOn w:val="Normal"/>
    <w:next w:val="Normal"/>
    <w:link w:val="Ttulo5Car"/>
    <w:unhideWhenUsed/>
    <w:qFormat/>
    <w:rsid w:val="00C536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E42F6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1416"/>
    </w:pPr>
    <w:rPr>
      <w:lang w:val="es-ES_tradnl"/>
    </w:rPr>
  </w:style>
  <w:style w:type="paragraph" w:styleId="Sangra2detindependiente">
    <w:name w:val="Body Text Indent 2"/>
    <w:basedOn w:val="Normal"/>
    <w:pPr>
      <w:ind w:left="708"/>
    </w:pPr>
    <w:rPr>
      <w:rFonts w:ascii="Arial" w:hAnsi="Arial" w:cs="Arial"/>
      <w:lang w:val="ca-ES"/>
    </w:rPr>
  </w:style>
  <w:style w:type="paragraph" w:styleId="Sangra3detindependiente">
    <w:name w:val="Body Text Indent 3"/>
    <w:basedOn w:val="Normal"/>
    <w:pPr>
      <w:ind w:left="2124"/>
      <w:jc w:val="both"/>
    </w:pPr>
    <w:rPr>
      <w:rFonts w:ascii="Arial" w:hAnsi="Arial" w:cs="Arial"/>
      <w:lang w:val="ca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ivell1">
    <w:name w:val="Nivell1"/>
    <w:basedOn w:val="Normal"/>
    <w:rsid w:val="00503CB9"/>
    <w:pPr>
      <w:pageBreakBefore/>
      <w:widowControl/>
      <w:pBdr>
        <w:bottom w:val="thickThinSmallGap" w:sz="24" w:space="1" w:color="808000"/>
      </w:pBdr>
      <w:spacing w:before="120" w:after="480"/>
      <w:ind w:firstLine="709"/>
    </w:pPr>
    <w:rPr>
      <w:rFonts w:ascii="Copperplate Gothic Bold" w:hAnsi="Copperplate Gothic Bold"/>
      <w:b/>
      <w:smallCaps/>
      <w:snapToGrid/>
      <w:spacing w:val="20"/>
      <w:sz w:val="44"/>
      <w:lang w:val="ca-ES"/>
    </w:rPr>
  </w:style>
  <w:style w:type="paragraph" w:customStyle="1" w:styleId="Estilo1">
    <w:name w:val="Estilo1"/>
    <w:basedOn w:val="Ttulo4"/>
    <w:rPr>
      <w:sz w:val="24"/>
    </w:rPr>
  </w:style>
  <w:style w:type="paragraph" w:customStyle="1" w:styleId="Nivell2">
    <w:name w:val="Nivell2"/>
    <w:basedOn w:val="Ttulo1"/>
    <w:rsid w:val="00503CB9"/>
    <w:pPr>
      <w:keepNext/>
      <w:pageBreakBefore w:val="0"/>
      <w:pBdr>
        <w:bottom w:val="double" w:sz="12" w:space="1" w:color="808000"/>
      </w:pBdr>
      <w:spacing w:after="240"/>
    </w:pPr>
    <w:rPr>
      <w:b w:val="0"/>
      <w:i/>
      <w:spacing w:val="0"/>
      <w:sz w:val="32"/>
    </w:rPr>
  </w:style>
  <w:style w:type="character" w:customStyle="1" w:styleId="Ttulo5Car">
    <w:name w:val="Título 5 Car"/>
    <w:link w:val="Ttulo5"/>
    <w:rsid w:val="00C536FF"/>
    <w:rPr>
      <w:rFonts w:ascii="Calibri" w:eastAsia="Times New Roman" w:hAnsi="Calibri" w:cs="Times New Roman"/>
      <w:b/>
      <w:bCs/>
      <w:i/>
      <w:iCs/>
      <w:snapToGrid w:val="0"/>
      <w:sz w:val="26"/>
      <w:szCs w:val="26"/>
      <w:lang w:val="en-US" w:eastAsia="es-ES"/>
    </w:rPr>
  </w:style>
  <w:style w:type="paragraph" w:styleId="Textoindependiente">
    <w:name w:val="Body Text"/>
    <w:basedOn w:val="Normal"/>
    <w:link w:val="TextoindependienteCar"/>
    <w:rsid w:val="00C536FF"/>
  </w:style>
  <w:style w:type="character" w:customStyle="1" w:styleId="TextoindependienteCar">
    <w:name w:val="Texto independiente Car"/>
    <w:link w:val="Textoindependiente"/>
    <w:rsid w:val="00C536FF"/>
    <w:rPr>
      <w:rFonts w:ascii="Verdana" w:hAnsi="Verdana"/>
      <w:snapToGrid w:val="0"/>
      <w:sz w:val="22"/>
      <w:lang w:val="en-US" w:eastAsia="es-ES"/>
    </w:rPr>
  </w:style>
  <w:style w:type="character" w:customStyle="1" w:styleId="Ttulo8Car">
    <w:name w:val="Título 8 Car"/>
    <w:link w:val="Ttulo8"/>
    <w:semiHidden/>
    <w:rsid w:val="00AE42F6"/>
    <w:rPr>
      <w:rFonts w:ascii="Calibri" w:eastAsia="Times New Roman" w:hAnsi="Calibri" w:cs="Times New Roman"/>
      <w:i/>
      <w:iCs/>
      <w:snapToGrid w:val="0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avier\Datos%20de%20programa\Microsoft\Plantillas\XavierPlantillas\FUNIMG02%20Plantilla%20word%2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65D58-38D0-4B88-BC1C-3CDF37F5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FUNIMG02 Plantilla word .dot</Template>
  <TotalTime>0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Avaluació i promoció d’alumnes</vt:lpstr>
    </vt:vector>
  </TitlesOfParts>
  <Company>Personal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Avaluació i promoció d’alumnes</dc:title>
  <dc:subject/>
  <dc:creator>Xavier</dc:creator>
  <cp:keywords/>
  <cp:lastModifiedBy>Usuario de Windows</cp:lastModifiedBy>
  <cp:revision>2</cp:revision>
  <cp:lastPrinted>2013-03-19T07:40:00Z</cp:lastPrinted>
  <dcterms:created xsi:type="dcterms:W3CDTF">2017-05-26T14:01:00Z</dcterms:created>
  <dcterms:modified xsi:type="dcterms:W3CDTF">2017-05-26T14:01:00Z</dcterms:modified>
</cp:coreProperties>
</file>